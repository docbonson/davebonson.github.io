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54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AA5EFD0" w14:textId="77777777" w:rsidTr="00EE0240">
        <w:trPr>
          <w:trHeight w:hRule="exact" w:val="225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1D5E0D9" w14:textId="77777777" w:rsidR="00692703" w:rsidRPr="00CF1A49" w:rsidRDefault="005A3CF3" w:rsidP="00EE0240">
            <w:pPr>
              <w:pStyle w:val="Title"/>
            </w:pPr>
            <w:r>
              <w:t>Dave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Bonson</w:t>
            </w:r>
          </w:p>
          <w:p w14:paraId="5E015729" w14:textId="77777777" w:rsidR="00EE0240" w:rsidRDefault="00FF2ECC" w:rsidP="00EE0240">
            <w:pPr>
              <w:pStyle w:val="ContactInfo"/>
              <w:contextualSpacing w:val="0"/>
            </w:pPr>
            <w:r>
              <w:t>1002 Greenwich Road</w:t>
            </w:r>
          </w:p>
          <w:p w14:paraId="5F69C98A" w14:textId="011F7309" w:rsidR="00EE0240" w:rsidRDefault="00FF2ECC" w:rsidP="00EE0240">
            <w:pPr>
              <w:pStyle w:val="ContactInfo"/>
              <w:contextualSpacing w:val="0"/>
            </w:pPr>
            <w:r>
              <w:t xml:space="preserve"> Madison, W</w:t>
            </w:r>
            <w:r w:rsidR="00F3538E">
              <w:t>isconsin</w:t>
            </w:r>
            <w:r>
              <w:t xml:space="preserve"> 53711 </w:t>
            </w:r>
          </w:p>
          <w:p w14:paraId="051F94F1" w14:textId="10B7349B" w:rsidR="00692703" w:rsidRPr="00CF1A49" w:rsidRDefault="005A3CF3" w:rsidP="00EE0240">
            <w:pPr>
              <w:pStyle w:val="ContactInfo"/>
              <w:contextualSpacing w:val="0"/>
            </w:pPr>
            <w:r>
              <w:t>608-395-4343</w:t>
            </w:r>
          </w:p>
          <w:p w14:paraId="71BFB33E" w14:textId="3BC0CE2C" w:rsidR="00692703" w:rsidRDefault="00E31645" w:rsidP="00EE0240">
            <w:pPr>
              <w:pStyle w:val="ContactInfoEmphasis"/>
              <w:contextualSpacing w:val="0"/>
            </w:pPr>
            <w:hyperlink r:id="rId7" w:history="1">
              <w:r w:rsidR="00EE0240" w:rsidRPr="00E666F3">
                <w:rPr>
                  <w:rStyle w:val="Hyperlink"/>
                </w:rPr>
                <w:t>docbonson@gmail.com</w:t>
              </w:r>
            </w:hyperlink>
          </w:p>
          <w:p w14:paraId="27A18632" w14:textId="2CB33331" w:rsidR="00EE0240" w:rsidRPr="00CF1A49" w:rsidRDefault="00EE0240" w:rsidP="00EE0240">
            <w:pPr>
              <w:pStyle w:val="ContactInfoEmphasis"/>
              <w:contextualSpacing w:val="0"/>
            </w:pPr>
          </w:p>
        </w:tc>
      </w:tr>
      <w:tr w:rsidR="009571D8" w:rsidRPr="00CF1A49" w14:paraId="252A1FE2" w14:textId="77777777" w:rsidTr="00EE0240">
        <w:trPr>
          <w:trHeight w:val="1282"/>
        </w:trPr>
        <w:tc>
          <w:tcPr>
            <w:tcW w:w="9360" w:type="dxa"/>
            <w:tcMar>
              <w:top w:w="432" w:type="dxa"/>
            </w:tcMar>
          </w:tcPr>
          <w:p w14:paraId="5B9137A7" w14:textId="77777777" w:rsidR="001755A8" w:rsidRDefault="00EE0240" w:rsidP="00EE0240">
            <w:p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Objective:</w:t>
            </w:r>
          </w:p>
          <w:p w14:paraId="32BCE46A" w14:textId="77777777" w:rsidR="00EE0240" w:rsidRDefault="00EE0240" w:rsidP="00EE0240">
            <w:p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  <w:p w14:paraId="4D37F760" w14:textId="3F366B7C" w:rsidR="000111A6" w:rsidRDefault="00EE0240" w:rsidP="00EE0240">
            <w:pPr>
              <w:contextualSpacing w:val="0"/>
            </w:pPr>
            <w:r>
              <w:t>Obtain an entry-level position in the field of Information Technology, focusing on mobile application        development.</w:t>
            </w:r>
          </w:p>
          <w:sdt>
            <w:sdtPr>
              <w:alias w:val="Skills:"/>
              <w:tag w:val="Skills:"/>
              <w:id w:val="-1764453775"/>
              <w:placeholder>
                <w:docPart w:val="BE781B692FD44D9398939579CD73FECE"/>
              </w:placeholder>
              <w:temporary/>
              <w:showingPlcHdr/>
              <w15:appearance w15:val="hidden"/>
            </w:sdtPr>
            <w:sdtContent>
              <w:p w14:paraId="34FD99C9" w14:textId="77777777" w:rsidR="000111A6" w:rsidRPr="00CF1A49" w:rsidRDefault="000111A6" w:rsidP="000111A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4982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62"/>
              <w:gridCol w:w="4664"/>
            </w:tblGrid>
            <w:tr w:rsidR="000111A6" w:rsidRPr="006E1507" w14:paraId="12E0F028" w14:textId="77777777" w:rsidTr="00B10FC1">
              <w:trPr>
                <w:trHeight w:val="927"/>
              </w:trPr>
              <w:tc>
                <w:tcPr>
                  <w:tcW w:w="4663" w:type="dxa"/>
                </w:tcPr>
                <w:p w14:paraId="000171C4" w14:textId="71F488FB" w:rsidR="000111A6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>Microsoft Office, Word, and Excel</w:t>
                  </w:r>
                </w:p>
                <w:p w14:paraId="52761317" w14:textId="77777777" w:rsidR="000111A6" w:rsidRPr="006E1507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>Google Drive, Sheets, AdWords, and Calendar</w:t>
                  </w:r>
                </w:p>
                <w:p w14:paraId="16C73D9D" w14:textId="77777777" w:rsidR="000111A6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>Social media marketing and development</w:t>
                  </w:r>
                </w:p>
                <w:p w14:paraId="57A4F002" w14:textId="5C16E5F7" w:rsidR="000111A6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>Writing and communications</w:t>
                  </w:r>
                </w:p>
                <w:p w14:paraId="094BFE32" w14:textId="77777777" w:rsidR="000111A6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>Kotlin</w:t>
                  </w:r>
                </w:p>
                <w:p w14:paraId="43637372" w14:textId="77777777" w:rsidR="000111A6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proofErr w:type="spellStart"/>
                  <w:r>
                    <w:t>Javascript</w:t>
                  </w:r>
                  <w:proofErr w:type="spellEnd"/>
                </w:p>
                <w:p w14:paraId="5950A77E" w14:textId="6D33C5E6" w:rsidR="00B10FC1" w:rsidRPr="006E1507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>UI/UX</w:t>
                  </w:r>
                </w:p>
              </w:tc>
              <w:tc>
                <w:tcPr>
                  <w:tcW w:w="4664" w:type="dxa"/>
                  <w:tcMar>
                    <w:left w:w="360" w:type="dxa"/>
                  </w:tcMar>
                </w:tcPr>
                <w:p w14:paraId="5CFCDAEC" w14:textId="77777777" w:rsidR="000111A6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>Read industry trends and create growth in market</w:t>
                  </w:r>
                </w:p>
                <w:p w14:paraId="6B678525" w14:textId="77777777" w:rsidR="000111A6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>Artist development and brand management</w:t>
                  </w:r>
                </w:p>
                <w:p w14:paraId="2BDD3035" w14:textId="77777777" w:rsidR="000111A6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>HTML/CSS</w:t>
                  </w:r>
                </w:p>
                <w:p w14:paraId="7467DE43" w14:textId="77777777" w:rsidR="000111A6" w:rsidRDefault="000111A6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proofErr w:type="spellStart"/>
                  <w:r>
                    <w:t>Figma</w:t>
                  </w:r>
                  <w:proofErr w:type="spellEnd"/>
                </w:p>
                <w:p w14:paraId="316BAEE7" w14:textId="77777777" w:rsidR="00092831" w:rsidRDefault="00092831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 xml:space="preserve">Android </w:t>
                  </w:r>
                  <w:proofErr w:type="spellStart"/>
                  <w:r>
                    <w:t>Stuidio</w:t>
                  </w:r>
                  <w:proofErr w:type="spellEnd"/>
                </w:p>
                <w:p w14:paraId="5F8F2DE7" w14:textId="6EC99E07" w:rsidR="00FB5BC1" w:rsidRPr="006E1507" w:rsidRDefault="00FB5BC1" w:rsidP="00092831">
                  <w:pPr>
                    <w:pStyle w:val="ListBullet"/>
                    <w:framePr w:hSpace="180" w:wrap="around" w:hAnchor="margin" w:y="-540"/>
                    <w:contextualSpacing w:val="0"/>
                  </w:pPr>
                  <w:r>
                    <w:t>Azure</w:t>
                  </w:r>
                </w:p>
              </w:tc>
            </w:tr>
          </w:tbl>
          <w:p w14:paraId="4AEDF057" w14:textId="71F488FB" w:rsidR="000111A6" w:rsidRPr="00EE0240" w:rsidRDefault="000111A6" w:rsidP="00EE0240">
            <w:pPr>
              <w:contextualSpacing w:val="0"/>
            </w:pPr>
          </w:p>
        </w:tc>
      </w:tr>
    </w:tbl>
    <w:p w14:paraId="6D23C4BA" w14:textId="77777777" w:rsidR="00B10FC1" w:rsidRDefault="00B10FC1" w:rsidP="004E01EB">
      <w:pPr>
        <w:pStyle w:val="Heading1"/>
      </w:pPr>
    </w:p>
    <w:p w14:paraId="48749584" w14:textId="77777777" w:rsidR="00B10FC1" w:rsidRDefault="00B10FC1" w:rsidP="00B10FC1">
      <w:pPr>
        <w:pStyle w:val="Heading1"/>
      </w:pPr>
      <w:r>
        <w:t>education</w:t>
      </w:r>
    </w:p>
    <w:p w14:paraId="78458AED" w14:textId="108FEBE9" w:rsidR="00B10FC1" w:rsidRPr="00F3538E" w:rsidRDefault="00B10FC1" w:rsidP="00B10FC1">
      <w:pPr>
        <w:rPr>
          <w:b/>
          <w:bCs/>
        </w:rPr>
      </w:pPr>
      <w:r w:rsidRPr="00F3538E">
        <w:rPr>
          <w:b/>
          <w:bCs/>
        </w:rPr>
        <w:t xml:space="preserve">         Madison Area Technical College, Madison, W</w:t>
      </w:r>
      <w:r w:rsidR="00F3538E" w:rsidRPr="00F3538E">
        <w:rPr>
          <w:b/>
          <w:bCs/>
        </w:rPr>
        <w:t>isconsin</w:t>
      </w:r>
    </w:p>
    <w:p w14:paraId="3B98BA67" w14:textId="7DA02262" w:rsidR="00B10FC1" w:rsidRDefault="00B10FC1" w:rsidP="00B10FC1">
      <w:pPr>
        <w:pStyle w:val="ListParagraph"/>
        <w:numPr>
          <w:ilvl w:val="0"/>
          <w:numId w:val="20"/>
        </w:numPr>
      </w:pPr>
      <w:r>
        <w:t>Associate of Applied Science Degree, Mobile Application Development</w:t>
      </w:r>
    </w:p>
    <w:p w14:paraId="0353F368" w14:textId="5DF0B0D5" w:rsidR="00B10FC1" w:rsidRDefault="00B10FC1" w:rsidP="00B10FC1">
      <w:pPr>
        <w:pStyle w:val="ListParagraph"/>
        <w:numPr>
          <w:ilvl w:val="0"/>
          <w:numId w:val="20"/>
        </w:numPr>
      </w:pPr>
      <w:r>
        <w:t>Honors—Dean’s List: Spring 2020</w:t>
      </w:r>
      <w:r w:rsidR="00857CE1">
        <w:t>, Fall 2020</w:t>
      </w:r>
    </w:p>
    <w:p w14:paraId="5CC43D3F" w14:textId="02AC67A0" w:rsidR="00B10FC1" w:rsidRDefault="00B10FC1" w:rsidP="004E01EB">
      <w:pPr>
        <w:pStyle w:val="ListParagraph"/>
        <w:numPr>
          <w:ilvl w:val="0"/>
          <w:numId w:val="20"/>
        </w:numPr>
      </w:pPr>
      <w:r>
        <w:t>Expected Graduation Date: May 202</w:t>
      </w:r>
    </w:p>
    <w:p w14:paraId="7EB031D4" w14:textId="77777777" w:rsidR="00B10FC1" w:rsidRDefault="00B10FC1" w:rsidP="004E01EB">
      <w:pPr>
        <w:pStyle w:val="Heading1"/>
      </w:pPr>
    </w:p>
    <w:p w14:paraId="5C15F89E" w14:textId="6F6E89FA" w:rsidR="004E01EB" w:rsidRPr="00CF1A49" w:rsidRDefault="00B10FC1" w:rsidP="004E01EB">
      <w:pPr>
        <w:pStyle w:val="Heading1"/>
      </w:pPr>
      <w:r>
        <w:t>employment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E6D07E4" w14:textId="77777777" w:rsidTr="00D66A52">
        <w:tc>
          <w:tcPr>
            <w:tcW w:w="9355" w:type="dxa"/>
          </w:tcPr>
          <w:p w14:paraId="5480639E" w14:textId="7555AEC9" w:rsidR="00EE0240" w:rsidRPr="00CF1A49" w:rsidRDefault="00EE0240" w:rsidP="00EE0240">
            <w:pPr>
              <w:pStyle w:val="Heading3"/>
              <w:contextualSpacing w:val="0"/>
              <w:outlineLvl w:val="2"/>
            </w:pPr>
            <w:r>
              <w:t>June 2020</w:t>
            </w:r>
          </w:p>
          <w:p w14:paraId="5C7A831B" w14:textId="3FCA0E91" w:rsidR="00EE0240" w:rsidRDefault="00EE0240" w:rsidP="00EE024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Website Developer</w:t>
            </w:r>
            <w:r w:rsidRPr="00CF1A49">
              <w:t xml:space="preserve">, </w:t>
            </w:r>
            <w:r w:rsidR="00732EAD">
              <w:rPr>
                <w:rStyle w:val="SubtleReference"/>
              </w:rPr>
              <w:t>ashquinnmemorial.com</w:t>
            </w:r>
          </w:p>
          <w:p w14:paraId="6304936D" w14:textId="738C0ACA" w:rsidR="00EE0240" w:rsidRDefault="00EE0240" w:rsidP="00EE0240">
            <w:pPr>
              <w:pStyle w:val="Heading2"/>
              <w:contextualSpacing w:val="0"/>
              <w:outlineLvl w:val="1"/>
              <w:rPr>
                <w:b w:val="0"/>
              </w:rPr>
            </w:pPr>
            <w:r>
              <w:rPr>
                <w:b w:val="0"/>
              </w:rPr>
              <w:t>Madison, WI</w:t>
            </w:r>
          </w:p>
          <w:tbl>
            <w:tblPr>
              <w:tblStyle w:val="TableGrid"/>
              <w:tblW w:w="4982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0"/>
              <w:gridCol w:w="4363"/>
            </w:tblGrid>
            <w:tr w:rsidR="00092831" w:rsidRPr="006E1507" w14:paraId="60BCC4CD" w14:textId="77777777" w:rsidTr="00E31645">
              <w:trPr>
                <w:trHeight w:val="927"/>
              </w:trPr>
              <w:tc>
                <w:tcPr>
                  <w:tcW w:w="4663" w:type="dxa"/>
                </w:tcPr>
                <w:p w14:paraId="3363D5AD" w14:textId="75D57484" w:rsidR="00092831" w:rsidRDefault="00092831" w:rsidP="00092831">
                  <w:pPr>
                    <w:pStyle w:val="ListBullet"/>
                    <w:contextualSpacing w:val="0"/>
                  </w:pPr>
                  <w:r>
                    <w:t>Create a wireframe and working demo</w:t>
                  </w:r>
                  <w:r w:rsidR="00857CE1">
                    <w:t xml:space="preserve"> of website</w:t>
                  </w:r>
                  <w:r>
                    <w:t xml:space="preserve"> using </w:t>
                  </w:r>
                  <w:proofErr w:type="spellStart"/>
                  <w:r>
                    <w:t>Figma</w:t>
                  </w:r>
                  <w:proofErr w:type="spellEnd"/>
                  <w:r>
                    <w:t>.</w:t>
                  </w:r>
                </w:p>
                <w:p w14:paraId="180929DD" w14:textId="76B7B6E3" w:rsidR="00092831" w:rsidRDefault="00857CE1" w:rsidP="00092831">
                  <w:pPr>
                    <w:pStyle w:val="ListBullet"/>
                    <w:contextualSpacing w:val="0"/>
                  </w:pPr>
                  <w:r>
                    <w:t xml:space="preserve">Create a responsive site that includes music, videos, and a photo gallery using Bootstrap, HTML, </w:t>
                  </w:r>
                  <w:proofErr w:type="spellStart"/>
                  <w:r>
                    <w:t>Javascript</w:t>
                  </w:r>
                  <w:proofErr w:type="spellEnd"/>
                  <w:r>
                    <w:t>, and CSS.</w:t>
                  </w:r>
                </w:p>
                <w:p w14:paraId="03F82BA7" w14:textId="77777777" w:rsidR="00FB5BC1" w:rsidRDefault="00FB5BC1" w:rsidP="004D046C">
                  <w:pPr>
                    <w:pStyle w:val="ListBullet"/>
                    <w:contextualSpacing w:val="0"/>
                  </w:pPr>
                  <w:r>
                    <w:t>Collaborate with back-end developer to improve usability and speed.</w:t>
                  </w:r>
                </w:p>
                <w:p w14:paraId="46787920" w14:textId="6BA7DC83" w:rsidR="00092831" w:rsidRPr="006E1507" w:rsidRDefault="00FB5BC1" w:rsidP="00FB5BC1">
                  <w:pPr>
                    <w:pStyle w:val="ListBullet"/>
                    <w:contextualSpacing w:val="0"/>
                  </w:pPr>
                  <w:r>
                    <w:t xml:space="preserve">Balance aesthetics and user experience while considering the needs of intended audience. </w:t>
                  </w:r>
                </w:p>
              </w:tc>
              <w:tc>
                <w:tcPr>
                  <w:tcW w:w="4664" w:type="dxa"/>
                  <w:tcMar>
                    <w:left w:w="360" w:type="dxa"/>
                  </w:tcMar>
                </w:tcPr>
                <w:p w14:paraId="16CB9EE3" w14:textId="38801691" w:rsidR="00092831" w:rsidRDefault="00857CE1" w:rsidP="00092831">
                  <w:pPr>
                    <w:pStyle w:val="ListBullet"/>
                    <w:contextualSpacing w:val="0"/>
                  </w:pPr>
                  <w:r>
                    <w:t>Make a page where users can read and write comments.</w:t>
                  </w:r>
                </w:p>
                <w:p w14:paraId="24EE93DE" w14:textId="5CD8C769" w:rsidR="00FB5BC1" w:rsidRDefault="00FB5BC1" w:rsidP="00092831">
                  <w:pPr>
                    <w:pStyle w:val="ListBullet"/>
                    <w:contextualSpacing w:val="0"/>
                  </w:pPr>
                  <w:r>
                    <w:t>Implement responsive HTML layouts based on wireframes.</w:t>
                  </w:r>
                </w:p>
                <w:p w14:paraId="0366E51C" w14:textId="104A404A" w:rsidR="00FB5BC1" w:rsidRDefault="00FB5BC1" w:rsidP="00092831">
                  <w:pPr>
                    <w:pStyle w:val="ListBullet"/>
                    <w:contextualSpacing w:val="0"/>
                  </w:pPr>
                  <w:r>
                    <w:t>Ensure color schemes are easy to read and all text is legible.</w:t>
                  </w:r>
                </w:p>
                <w:p w14:paraId="6124ED9F" w14:textId="69F00E0E" w:rsidR="00092831" w:rsidRPr="006E1507" w:rsidRDefault="00FB5BC1" w:rsidP="00FB5BC1">
                  <w:pPr>
                    <w:pStyle w:val="ListBullet"/>
                    <w:contextualSpacing w:val="0"/>
                  </w:pPr>
                  <w:r>
                    <w:t>Build an innovative, interactive website from concept to completion.</w:t>
                  </w:r>
                </w:p>
              </w:tc>
            </w:tr>
          </w:tbl>
          <w:p w14:paraId="4E0A6EFA" w14:textId="77777777" w:rsidR="001E6E6B" w:rsidRDefault="001E6E6B" w:rsidP="001D0BF1">
            <w:pPr>
              <w:pStyle w:val="Heading3"/>
              <w:contextualSpacing w:val="0"/>
              <w:outlineLvl w:val="2"/>
            </w:pPr>
          </w:p>
          <w:p w14:paraId="51EFA53B" w14:textId="6EDA76BF" w:rsidR="001D0BF1" w:rsidRPr="00CF1A49" w:rsidRDefault="00D75068" w:rsidP="001D0BF1">
            <w:pPr>
              <w:pStyle w:val="Heading3"/>
              <w:contextualSpacing w:val="0"/>
              <w:outlineLvl w:val="2"/>
            </w:pPr>
            <w:r>
              <w:t>Oct</w:t>
            </w:r>
            <w:r w:rsidR="00FE1F30">
              <w:t>ober</w:t>
            </w:r>
            <w:r>
              <w:t xml:space="preserve"> </w:t>
            </w:r>
            <w:r w:rsidR="003D2B46">
              <w:t>2018</w:t>
            </w:r>
            <w:r w:rsidR="001D0BF1" w:rsidRPr="00CF1A49">
              <w:t xml:space="preserve"> – </w:t>
            </w:r>
            <w:r w:rsidR="003D2B46">
              <w:t>March 2019</w:t>
            </w:r>
          </w:p>
          <w:p w14:paraId="71A2AE7C" w14:textId="77777777" w:rsidR="001D0BF1" w:rsidRDefault="00D75068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Talent Buyer/Promoter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Beauty Bar</w:t>
            </w:r>
          </w:p>
          <w:p w14:paraId="090CB406" w14:textId="77777777" w:rsidR="009839DF" w:rsidRPr="00CF1A49" w:rsidRDefault="009839DF" w:rsidP="001D0BF1">
            <w:pPr>
              <w:pStyle w:val="Heading2"/>
              <w:contextualSpacing w:val="0"/>
              <w:outlineLvl w:val="1"/>
            </w:pPr>
            <w:r>
              <w:rPr>
                <w:b w:val="0"/>
              </w:rPr>
              <w:t>Las Vegas, NV</w:t>
            </w:r>
          </w:p>
          <w:tbl>
            <w:tblPr>
              <w:tblStyle w:val="TableGrid"/>
              <w:tblW w:w="4982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41"/>
              <w:gridCol w:w="4342"/>
            </w:tblGrid>
            <w:tr w:rsidR="00FB5BC1" w:rsidRPr="006E1507" w14:paraId="2BBDC99C" w14:textId="77777777" w:rsidTr="00B067BD">
              <w:trPr>
                <w:trHeight w:val="927"/>
              </w:trPr>
              <w:tc>
                <w:tcPr>
                  <w:tcW w:w="4663" w:type="dxa"/>
                </w:tcPr>
                <w:p w14:paraId="2E5053DF" w14:textId="37D34F97" w:rsidR="00FB5BC1" w:rsidRDefault="00FB5BC1" w:rsidP="00FB5BC1">
                  <w:pPr>
                    <w:pStyle w:val="ListBullet"/>
                    <w:contextualSpacing w:val="0"/>
                  </w:pPr>
                  <w:r>
                    <w:t>Negotiate and organize contracts for artist, such as arranging travel and lodging, selling tickets, and directing marketing and advertising.</w:t>
                  </w:r>
                </w:p>
                <w:p w14:paraId="5AAE6541" w14:textId="77A9B551" w:rsidR="00FB5BC1" w:rsidRPr="006E1507" w:rsidRDefault="00FB5BC1" w:rsidP="00FB5BC1">
                  <w:pPr>
                    <w:pStyle w:val="ListBullet"/>
                    <w:contextualSpacing w:val="0"/>
                  </w:pPr>
                  <w:r>
                    <w:t>Collect rider and stage input information and create comprehensive run of shows for production managers and staff.</w:t>
                  </w:r>
                </w:p>
                <w:p w14:paraId="1FD8C6A9" w14:textId="5EAADC04" w:rsidR="00FB5BC1" w:rsidRDefault="00FB5BC1" w:rsidP="00FB5BC1">
                  <w:pPr>
                    <w:pStyle w:val="ListBullet"/>
                    <w:contextualSpacing w:val="0"/>
                  </w:pPr>
                  <w:r w:rsidRPr="00FB5BC1">
                    <w:t>Organize shows seven nights a week on an inside stage (110 cap) and our outside stage (300+ cap)</w:t>
                  </w:r>
                  <w:r>
                    <w:t>.</w:t>
                  </w:r>
                </w:p>
                <w:p w14:paraId="5A4A1517" w14:textId="6DE54F00" w:rsidR="00FB5BC1" w:rsidRDefault="00FB5BC1" w:rsidP="00FB5BC1">
                  <w:pPr>
                    <w:pStyle w:val="ListBullet"/>
                    <w:contextualSpacing w:val="0"/>
                  </w:pPr>
                  <w:r>
                    <w:t>Keep up to date on industry trends in order to create profitable events.</w:t>
                  </w:r>
                </w:p>
                <w:p w14:paraId="1B554FF4" w14:textId="1CA17B55" w:rsidR="00FB5BC1" w:rsidRPr="006E1507" w:rsidRDefault="00FB5BC1" w:rsidP="00FB5BC1">
                  <w:pPr>
                    <w:pStyle w:val="ListBullet"/>
                    <w:contextualSpacing w:val="0"/>
                  </w:pPr>
                  <w:r>
                    <w:t>Work closely and network with bands, labels, and bookend agencies to route nationally touring artist through the area.</w:t>
                  </w:r>
                </w:p>
              </w:tc>
              <w:tc>
                <w:tcPr>
                  <w:tcW w:w="4664" w:type="dxa"/>
                  <w:tcMar>
                    <w:left w:w="360" w:type="dxa"/>
                  </w:tcMar>
                </w:tcPr>
                <w:p w14:paraId="32E8F325" w14:textId="09D0A43A" w:rsidR="00FB5BC1" w:rsidRDefault="00FB5BC1" w:rsidP="00FB5BC1">
                  <w:pPr>
                    <w:pStyle w:val="ListBullet"/>
                    <w:contextualSpacing w:val="0"/>
                  </w:pPr>
                  <w:r>
                    <w:t>Organize call list and run door for large scale events.</w:t>
                  </w:r>
                </w:p>
                <w:p w14:paraId="2DC4B26D" w14:textId="08DF230D" w:rsidR="00FB5BC1" w:rsidRDefault="00FB5BC1" w:rsidP="00FB5BC1">
                  <w:pPr>
                    <w:pStyle w:val="ListBullet"/>
                    <w:contextualSpacing w:val="0"/>
                  </w:pPr>
                  <w:r>
                    <w:t>Host bi-weekly staff meetings to ensure all needs are met for upcoming events.</w:t>
                  </w:r>
                </w:p>
                <w:p w14:paraId="6DFDCD39" w14:textId="31265C84" w:rsidR="00FB5BC1" w:rsidRDefault="00FB5BC1" w:rsidP="00FB5BC1">
                  <w:pPr>
                    <w:pStyle w:val="ListBullet"/>
                    <w:contextualSpacing w:val="0"/>
                  </w:pPr>
                  <w:r>
                    <w:t>Promote target content through various social networking sites such as Facebook, Instagram, and Reddit using tools like Hootsuite.</w:t>
                  </w:r>
                </w:p>
                <w:p w14:paraId="3CB6E471" w14:textId="024E0244" w:rsidR="00FB5BC1" w:rsidRDefault="00FB5BC1" w:rsidP="00FB5BC1">
                  <w:pPr>
                    <w:pStyle w:val="ListBullet"/>
                    <w:contextualSpacing w:val="0"/>
                  </w:pPr>
                  <w:r>
                    <w:t>Organize Google calendar for all upcoming events.</w:t>
                  </w:r>
                </w:p>
                <w:p w14:paraId="05B9A1C8" w14:textId="3D80162E" w:rsidR="00FB5BC1" w:rsidRDefault="00FB5BC1" w:rsidP="00FB5BC1">
                  <w:pPr>
                    <w:pStyle w:val="ListBullet"/>
                    <w:contextualSpacing w:val="0"/>
                  </w:pPr>
                  <w:r>
                    <w:t>Create Eventbrite pages for events and track presale tickets.</w:t>
                  </w:r>
                </w:p>
                <w:p w14:paraId="4F6689B5" w14:textId="32C7CA0C" w:rsidR="00FB5BC1" w:rsidRPr="006E1507" w:rsidRDefault="00FB5BC1" w:rsidP="00FB5BC1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14:paraId="47631016" w14:textId="6B657542" w:rsidR="001E3120" w:rsidRPr="00732EAD" w:rsidRDefault="001E3120" w:rsidP="00732EAD"/>
        </w:tc>
      </w:tr>
      <w:tr w:rsidR="00F61DF9" w:rsidRPr="00CF1A49" w14:paraId="1DC7E929" w14:textId="77777777" w:rsidTr="00FB5BC1">
        <w:trPr>
          <w:trHeight w:val="6187"/>
        </w:trPr>
        <w:tc>
          <w:tcPr>
            <w:tcW w:w="9355" w:type="dxa"/>
            <w:tcMar>
              <w:top w:w="216" w:type="dxa"/>
            </w:tcMar>
          </w:tcPr>
          <w:p w14:paraId="77D47EE1" w14:textId="77777777" w:rsidR="00F61DF9" w:rsidRPr="00CF1A49" w:rsidRDefault="003D2B46" w:rsidP="00F61DF9">
            <w:pPr>
              <w:pStyle w:val="Heading3"/>
              <w:contextualSpacing w:val="0"/>
              <w:outlineLvl w:val="2"/>
            </w:pPr>
            <w:r>
              <w:lastRenderedPageBreak/>
              <w:t>March 2018</w:t>
            </w:r>
            <w:r w:rsidR="00F61DF9" w:rsidRPr="00CF1A49">
              <w:t xml:space="preserve"> – </w:t>
            </w:r>
            <w:r>
              <w:t>October 2018</w:t>
            </w:r>
          </w:p>
          <w:p w14:paraId="2E1481C3" w14:textId="77777777" w:rsidR="00F61DF9" w:rsidRDefault="003D2B46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promoter/Stage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dTK Entertainment</w:t>
            </w:r>
          </w:p>
          <w:p w14:paraId="63C2F1C6" w14:textId="77777777" w:rsidR="009839DF" w:rsidRPr="00CF1A49" w:rsidRDefault="009839DF" w:rsidP="00F61DF9">
            <w:pPr>
              <w:pStyle w:val="Heading2"/>
              <w:contextualSpacing w:val="0"/>
              <w:outlineLvl w:val="1"/>
            </w:pPr>
            <w:r>
              <w:rPr>
                <w:b w:val="0"/>
              </w:rPr>
              <w:t>Los Angeles, CA</w:t>
            </w:r>
          </w:p>
          <w:tbl>
            <w:tblPr>
              <w:tblStyle w:val="TableGrid"/>
              <w:tblW w:w="4982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8"/>
              <w:gridCol w:w="4365"/>
            </w:tblGrid>
            <w:tr w:rsidR="00FB5BC1" w:rsidRPr="006E1507" w14:paraId="31C947CC" w14:textId="77777777" w:rsidTr="00B067BD">
              <w:trPr>
                <w:trHeight w:val="927"/>
              </w:trPr>
              <w:tc>
                <w:tcPr>
                  <w:tcW w:w="4663" w:type="dxa"/>
                </w:tcPr>
                <w:p w14:paraId="2C6B6FF1" w14:textId="377BFB3A" w:rsidR="00FB5BC1" w:rsidRDefault="00FB5BC1" w:rsidP="00FB5BC1">
                  <w:pPr>
                    <w:pStyle w:val="ListBullet"/>
                    <w:contextualSpacing w:val="0"/>
                  </w:pPr>
                  <w:r>
                    <w:t>Develop contacts with individuals and organizations and apply effective strategies and techniques to ensure their artist’ success.</w:t>
                  </w:r>
                </w:p>
                <w:p w14:paraId="30B23B68" w14:textId="079DC1E7" w:rsidR="00FB5BC1" w:rsidRPr="006E1507" w:rsidRDefault="00FB5BC1" w:rsidP="00FB5BC1">
                  <w:pPr>
                    <w:pStyle w:val="ListBullet"/>
                    <w:contextualSpacing w:val="0"/>
                  </w:pPr>
                  <w:r>
                    <w:t>Negotiate with managers, promoters, union officials, and other persons regarding artist’ contractual rights and obligations.</w:t>
                  </w:r>
                </w:p>
                <w:p w14:paraId="00942701" w14:textId="5926EC18" w:rsidR="00FB5BC1" w:rsidRPr="006E1507" w:rsidRDefault="00FB5BC1" w:rsidP="00FB5BC1">
                  <w:pPr>
                    <w:pStyle w:val="ListBullet"/>
                    <w:contextualSpacing w:val="0"/>
                  </w:pPr>
                  <w:r>
                    <w:t>Construct stages for private events and concerts.</w:t>
                  </w:r>
                </w:p>
              </w:tc>
              <w:tc>
                <w:tcPr>
                  <w:tcW w:w="4664" w:type="dxa"/>
                  <w:tcMar>
                    <w:left w:w="360" w:type="dxa"/>
                  </w:tcMar>
                </w:tcPr>
                <w:p w14:paraId="4EA9048A" w14:textId="2D84F338" w:rsidR="00FB5BC1" w:rsidRDefault="00FB5BC1" w:rsidP="00FB5BC1">
                  <w:pPr>
                    <w:pStyle w:val="ListBullet"/>
                    <w:contextualSpacing w:val="0"/>
                  </w:pPr>
                  <w:r>
                    <w:t>Act as talent buyer for multiple venues within our network.</w:t>
                  </w:r>
                </w:p>
                <w:p w14:paraId="485CF900" w14:textId="492B405E" w:rsidR="00FB5BC1" w:rsidRPr="006E1507" w:rsidRDefault="00FB5BC1" w:rsidP="00FB5BC1">
                  <w:pPr>
                    <w:pStyle w:val="ListBullet"/>
                  </w:pPr>
                  <w:r>
                    <w:t>Act as a community manager to ensure that events are marketed correctly to certain demographics depending on event.</w:t>
                  </w:r>
                </w:p>
              </w:tc>
            </w:tr>
          </w:tbl>
          <w:p w14:paraId="5D5BC76E" w14:textId="77777777" w:rsidR="009839DF" w:rsidRDefault="009839DF" w:rsidP="00F61DF9"/>
          <w:p w14:paraId="24FE9FAE" w14:textId="77777777" w:rsidR="009839DF" w:rsidRDefault="009839DF" w:rsidP="009839DF">
            <w:pPr>
              <w:pStyle w:val="Heading3"/>
              <w:outlineLvl w:val="2"/>
            </w:pPr>
            <w:r>
              <w:t>November 2017 – March 2018</w:t>
            </w:r>
          </w:p>
          <w:p w14:paraId="57408C15" w14:textId="77777777" w:rsidR="009839DF" w:rsidRDefault="009839DF" w:rsidP="009839DF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Freelance Talent Buyer, </w:t>
            </w:r>
            <w:r>
              <w:rPr>
                <w:rStyle w:val="SubtleReference"/>
              </w:rPr>
              <w:t>Viper Room</w:t>
            </w:r>
          </w:p>
          <w:p w14:paraId="624AF278" w14:textId="77777777" w:rsidR="009839DF" w:rsidRDefault="009839DF" w:rsidP="009839DF">
            <w:pPr>
              <w:pStyle w:val="Heading2"/>
              <w:outlineLvl w:val="1"/>
              <w:rPr>
                <w:b w:val="0"/>
              </w:rPr>
            </w:pPr>
            <w:r>
              <w:rPr>
                <w:b w:val="0"/>
              </w:rPr>
              <w:t>Hollywood, CA</w:t>
            </w:r>
          </w:p>
          <w:tbl>
            <w:tblPr>
              <w:tblStyle w:val="TableGrid"/>
              <w:tblW w:w="4982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33"/>
              <w:gridCol w:w="4350"/>
            </w:tblGrid>
            <w:tr w:rsidR="00FB5BC1" w:rsidRPr="006E1507" w14:paraId="13A41BD5" w14:textId="77777777" w:rsidTr="00B067BD">
              <w:trPr>
                <w:trHeight w:val="927"/>
              </w:trPr>
              <w:tc>
                <w:tcPr>
                  <w:tcW w:w="4663" w:type="dxa"/>
                </w:tcPr>
                <w:p w14:paraId="13D3FE17" w14:textId="087BDF3E" w:rsidR="00FB5BC1" w:rsidRPr="00FB5BC1" w:rsidRDefault="00FB5BC1" w:rsidP="00FB5BC1">
                  <w:pPr>
                    <w:pStyle w:val="ListBullet"/>
                    <w:contextualSpacing w:val="0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Meet with artist, labels, and booking agencies to create shows and residencies that will do well within our market.</w:t>
                  </w:r>
                </w:p>
                <w:p w14:paraId="3273A34B" w14:textId="77777777" w:rsidR="00FB5BC1" w:rsidRPr="00FB5BC1" w:rsidRDefault="00FB5BC1" w:rsidP="00FB5BC1">
                  <w:pPr>
                    <w:pStyle w:val="ListBullet"/>
                    <w:contextualSpacing w:val="0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Negotiate contracts with the venue and the artist and make sure that contracts are followed through in a professional manner.</w:t>
                  </w:r>
                </w:p>
                <w:p w14:paraId="432FAC4D" w14:textId="6DE8F6C9" w:rsidR="00FB5BC1" w:rsidRPr="00FB5BC1" w:rsidRDefault="00FB5BC1" w:rsidP="00FB5BC1">
                  <w:pPr>
                    <w:pStyle w:val="ListBullet"/>
                    <w:contextualSpacing w:val="0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Be in touch with other talent buyers within the company and organize strategies based on upcoming calendar events.</w:t>
                  </w:r>
                </w:p>
              </w:tc>
              <w:tc>
                <w:tcPr>
                  <w:tcW w:w="4664" w:type="dxa"/>
                  <w:tcMar>
                    <w:left w:w="360" w:type="dxa"/>
                  </w:tcMar>
                </w:tcPr>
                <w:p w14:paraId="54B9D2C6" w14:textId="77777777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Adapt to last minute changes and fix any issues that may have come up.</w:t>
                  </w:r>
                </w:p>
                <w:p w14:paraId="2918E25B" w14:textId="77777777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 xml:space="preserve">Use </w:t>
                  </w:r>
                  <w:proofErr w:type="spellStart"/>
                  <w:r w:rsidRPr="00FB5BC1">
                    <w:rPr>
                      <w:rFonts w:ascii="Calibri" w:hAnsi="Calibri" w:cs="Calibri"/>
                      <w:color w:val="464C50"/>
                    </w:rPr>
                    <w:t>Ticketbat</w:t>
                  </w:r>
                  <w:proofErr w:type="spellEnd"/>
                  <w:r w:rsidRPr="00FB5BC1">
                    <w:rPr>
                      <w:rFonts w:ascii="Calibri" w:hAnsi="Calibri" w:cs="Calibri"/>
                      <w:color w:val="464C50"/>
                    </w:rPr>
                    <w:t xml:space="preserve"> to track presale tickets for events.</w:t>
                  </w:r>
                </w:p>
                <w:p w14:paraId="0F038EB1" w14:textId="77777777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Update website calendar with all upcoming events.</w:t>
                  </w:r>
                </w:p>
                <w:p w14:paraId="58B0D9E5" w14:textId="6DE0285D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Use social media such as Facebook and Instagram to promote upcoming events.</w:t>
                  </w:r>
                </w:p>
              </w:tc>
            </w:tr>
          </w:tbl>
          <w:p w14:paraId="1B9B7287" w14:textId="395812BE" w:rsidR="00FE1F30" w:rsidRDefault="00FE1F30" w:rsidP="009839DF"/>
          <w:p w14:paraId="02D3CCD5" w14:textId="77777777" w:rsidR="00FB5BC1" w:rsidRDefault="00FB5BC1" w:rsidP="009839DF"/>
          <w:p w14:paraId="35857332" w14:textId="77777777" w:rsidR="00FE1F30" w:rsidRDefault="00FE1F30" w:rsidP="00FE1F30">
            <w:pPr>
              <w:pStyle w:val="Heading3"/>
              <w:outlineLvl w:val="2"/>
            </w:pPr>
            <w:r>
              <w:lastRenderedPageBreak/>
              <w:t>March 2018 – August 2018</w:t>
            </w:r>
          </w:p>
          <w:p w14:paraId="5BA109F2" w14:textId="32AFBB51" w:rsidR="00FE1F30" w:rsidRDefault="00FB5BC1" w:rsidP="00FE1F30">
            <w:pPr>
              <w:pStyle w:val="Heading2"/>
              <w:outlineLvl w:val="1"/>
              <w:rPr>
                <w:rStyle w:val="SubtleReference"/>
              </w:rPr>
            </w:pPr>
            <w:r>
              <w:t>Social Media marketing and coordinator</w:t>
            </w:r>
            <w:r w:rsidR="00FE1F30">
              <w:t xml:space="preserve">, </w:t>
            </w:r>
            <w:r w:rsidR="00FE1F30">
              <w:rPr>
                <w:rStyle w:val="SubtleReference"/>
              </w:rPr>
              <w:t>Lost Boys interactive</w:t>
            </w:r>
          </w:p>
          <w:p w14:paraId="4C077F60" w14:textId="77777777" w:rsidR="00FE1F30" w:rsidRDefault="00FE1F30" w:rsidP="00FE1F30">
            <w:pPr>
              <w:pStyle w:val="Heading2"/>
              <w:outlineLvl w:val="1"/>
              <w:rPr>
                <w:b w:val="0"/>
              </w:rPr>
            </w:pPr>
            <w:r>
              <w:rPr>
                <w:b w:val="0"/>
              </w:rPr>
              <w:t>Madison, WI</w:t>
            </w:r>
          </w:p>
          <w:tbl>
            <w:tblPr>
              <w:tblStyle w:val="TableGrid"/>
              <w:tblW w:w="4982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7"/>
              <w:gridCol w:w="4356"/>
            </w:tblGrid>
            <w:tr w:rsidR="00FB5BC1" w:rsidRPr="00FB5BC1" w14:paraId="5D47A79A" w14:textId="77777777" w:rsidTr="00B067BD">
              <w:trPr>
                <w:trHeight w:val="927"/>
              </w:trPr>
              <w:tc>
                <w:tcPr>
                  <w:tcW w:w="4663" w:type="dxa"/>
                </w:tcPr>
                <w:p w14:paraId="39E29EEB" w14:textId="77777777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Research the preferences of the target audience.</w:t>
                  </w:r>
                </w:p>
                <w:p w14:paraId="27BA9F64" w14:textId="77777777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</w:rPr>
                    <w:t>Be in contact with multiple media outlets to help promote upcoming projects.</w:t>
                  </w:r>
                </w:p>
                <w:p w14:paraId="5C06B723" w14:textId="77777777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</w:rPr>
                    <w:t>Create engaging content in text, image, and video formats.</w:t>
                  </w:r>
                </w:p>
                <w:p w14:paraId="011D8F6C" w14:textId="7B4A61AA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</w:rPr>
                    <w:t>Check and manage metrics utilizing Google Analytics.</w:t>
                  </w:r>
                </w:p>
                <w:p w14:paraId="6F919FCE" w14:textId="4CAF3583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</w:rPr>
                    <w:t>Use social media tools such as Hootsuite to improve efficiency and manage all accounts effectively.</w:t>
                  </w:r>
                </w:p>
                <w:p w14:paraId="6884CABB" w14:textId="594D2F54" w:rsidR="00FB5BC1" w:rsidRPr="00FB5BC1" w:rsidRDefault="00FB5BC1" w:rsidP="00FB5BC1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64" w:type="dxa"/>
                  <w:tcMar>
                    <w:left w:w="360" w:type="dxa"/>
                  </w:tcMar>
                </w:tcPr>
                <w:p w14:paraId="496247EB" w14:textId="63429ACB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Stay up to date with any changes on all social media platforms.</w:t>
                  </w:r>
                </w:p>
                <w:p w14:paraId="5A6DCFFF" w14:textId="1D9C328A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Report online feedback and reviews from fans and customers.</w:t>
                  </w:r>
                </w:p>
                <w:p w14:paraId="41D14A5F" w14:textId="6B1AA69F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Oversee layout of all social media accounts.</w:t>
                  </w:r>
                </w:p>
                <w:p w14:paraId="6652F1CC" w14:textId="77777777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Suggest ways to optimize content</w:t>
                  </w:r>
                  <w:r w:rsidRPr="00FB5BC1">
                    <w:rPr>
                      <w:rFonts w:ascii="Calibri" w:hAnsi="Calibri" w:cs="Calibri"/>
                      <w:color w:val="464C50"/>
                    </w:rPr>
                    <w:t>.</w:t>
                  </w:r>
                </w:p>
                <w:p w14:paraId="151EE519" w14:textId="5F7A6D15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</w:rPr>
                    <w:t>Post feed post daily on multiple social media platforms.</w:t>
                  </w:r>
                </w:p>
              </w:tc>
            </w:tr>
          </w:tbl>
          <w:p w14:paraId="746B9ED3" w14:textId="77777777" w:rsidR="00FE1F30" w:rsidRDefault="00FE1F30" w:rsidP="00FE1F30">
            <w:pPr>
              <w:pStyle w:val="Heading3"/>
              <w:outlineLvl w:val="2"/>
            </w:pPr>
            <w:r>
              <w:t>January 2014 – October 2017</w:t>
            </w:r>
          </w:p>
          <w:p w14:paraId="5FB8F45E" w14:textId="77777777" w:rsidR="00FE1F30" w:rsidRDefault="00FE1F30" w:rsidP="00FE1F30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Booking intern, </w:t>
            </w:r>
            <w:r>
              <w:rPr>
                <w:rStyle w:val="SubtleReference"/>
              </w:rPr>
              <w:t>Frequncy</w:t>
            </w:r>
          </w:p>
          <w:p w14:paraId="5583B3C2" w14:textId="77777777" w:rsidR="00FE1F30" w:rsidRDefault="00FE1F30" w:rsidP="00FE1F30">
            <w:pPr>
              <w:pStyle w:val="Heading2"/>
              <w:outlineLvl w:val="1"/>
              <w:rPr>
                <w:b w:val="0"/>
              </w:rPr>
            </w:pPr>
            <w:r>
              <w:rPr>
                <w:b w:val="0"/>
              </w:rPr>
              <w:t>Madison, WI</w:t>
            </w:r>
          </w:p>
          <w:tbl>
            <w:tblPr>
              <w:tblStyle w:val="TableGrid"/>
              <w:tblW w:w="4982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7"/>
              <w:gridCol w:w="4366"/>
            </w:tblGrid>
            <w:tr w:rsidR="00FB5BC1" w:rsidRPr="00FB5BC1" w14:paraId="6B44A083" w14:textId="77777777" w:rsidTr="00B067BD">
              <w:trPr>
                <w:trHeight w:val="927"/>
              </w:trPr>
              <w:tc>
                <w:tcPr>
                  <w:tcW w:w="4663" w:type="dxa"/>
                </w:tcPr>
                <w:p w14:paraId="063D57F6" w14:textId="77777777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Follow music trends in the local music scene and create events based around current trends and assess the market to create ticket prices that will be financially successful.</w:t>
                  </w:r>
                </w:p>
                <w:p w14:paraId="2289E66F" w14:textId="77777777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Run door for certain events and make sure that door sales are evenly distributed according to contract agreements.</w:t>
                  </w:r>
                </w:p>
                <w:p w14:paraId="7EFDE720" w14:textId="4A3004FC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>Work closely with other venues in the area to schedule events and create partnerships.</w:t>
                  </w:r>
                </w:p>
              </w:tc>
              <w:tc>
                <w:tcPr>
                  <w:tcW w:w="4664" w:type="dxa"/>
                  <w:tcMar>
                    <w:left w:w="360" w:type="dxa"/>
                  </w:tcMar>
                </w:tcPr>
                <w:p w14:paraId="303A6241" w14:textId="77777777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 xml:space="preserve">Created an annual riot </w:t>
                  </w:r>
                  <w:proofErr w:type="spellStart"/>
                  <w:r w:rsidRPr="00FB5BC1">
                    <w:rPr>
                      <w:rFonts w:ascii="Calibri" w:hAnsi="Calibri" w:cs="Calibri"/>
                      <w:color w:val="464C50"/>
                    </w:rPr>
                    <w:t>grrrl</w:t>
                  </w:r>
                  <w:proofErr w:type="spellEnd"/>
                  <w:r w:rsidRPr="00FB5BC1">
                    <w:rPr>
                      <w:rFonts w:ascii="Calibri" w:hAnsi="Calibri" w:cs="Calibri"/>
                      <w:color w:val="464C50"/>
                    </w:rPr>
                    <w:t xml:space="preserve"> themed festival that received a lot of public attention and press and used the festival to help raise money for various charity organizations.</w:t>
                  </w:r>
                </w:p>
                <w:p w14:paraId="021E9B9E" w14:textId="6A3AE31D" w:rsidR="00FB5BC1" w:rsidRPr="00FB5BC1" w:rsidRDefault="00FB5BC1" w:rsidP="00FB5BC1">
                  <w:pPr>
                    <w:pStyle w:val="ListBullet"/>
                    <w:rPr>
                      <w:rFonts w:ascii="Calibri" w:hAnsi="Calibri" w:cs="Calibri"/>
                    </w:rPr>
                  </w:pPr>
                  <w:r w:rsidRPr="00FB5BC1">
                    <w:rPr>
                      <w:rFonts w:ascii="Calibri" w:hAnsi="Calibri" w:cs="Calibri"/>
                      <w:color w:val="464C50"/>
                    </w:rPr>
                    <w:t xml:space="preserve">Be in touch with local press outlets; newspapers, zines, and radio stations, to </w:t>
                  </w:r>
                  <w:bookmarkStart w:id="0" w:name="_GoBack"/>
                  <w:bookmarkEnd w:id="0"/>
                  <w:r w:rsidRPr="00FB5BC1">
                    <w:rPr>
                      <w:rFonts w:ascii="Calibri" w:hAnsi="Calibri" w:cs="Calibri"/>
                      <w:color w:val="464C50"/>
                    </w:rPr>
                    <w:t>help promote all upcoming events.</w:t>
                  </w:r>
                </w:p>
              </w:tc>
            </w:tr>
          </w:tbl>
          <w:p w14:paraId="3893EBC0" w14:textId="29DF36F3" w:rsidR="00FE1F30" w:rsidRPr="00FE1F30" w:rsidRDefault="00FE1F30" w:rsidP="00985756">
            <w:pPr>
              <w:pStyle w:val="ContactInfo"/>
              <w:jc w:val="left"/>
            </w:pPr>
          </w:p>
        </w:tc>
      </w:tr>
    </w:tbl>
    <w:p w14:paraId="7D913323" w14:textId="7C59F8EC" w:rsidR="0083172E" w:rsidRDefault="0083172E" w:rsidP="006E1507"/>
    <w:p w14:paraId="22AF672E" w14:textId="3E16037D" w:rsidR="00F3538E" w:rsidRDefault="00F3538E" w:rsidP="006E1507"/>
    <w:p w14:paraId="33AF4A42" w14:textId="70976A5B" w:rsidR="00F3538E" w:rsidRDefault="00F3538E" w:rsidP="00F3538E">
      <w:pPr>
        <w:rPr>
          <w:b/>
          <w:bCs/>
        </w:rPr>
      </w:pPr>
      <w:r>
        <w:rPr>
          <w:b/>
          <w:bCs/>
        </w:rPr>
        <w:t>References</w:t>
      </w:r>
    </w:p>
    <w:p w14:paraId="7BD8172C" w14:textId="423B5FD6" w:rsidR="00F3538E" w:rsidRPr="00F3538E" w:rsidRDefault="00F3538E" w:rsidP="00F3538E">
      <w:r>
        <w:rPr>
          <w:b/>
          <w:bCs/>
        </w:rPr>
        <w:tab/>
      </w:r>
      <w:r>
        <w:t>Available on request.</w:t>
      </w:r>
    </w:p>
    <w:p w14:paraId="6D909997" w14:textId="77777777" w:rsidR="00F3538E" w:rsidRPr="006E1507" w:rsidRDefault="00F3538E" w:rsidP="006E1507"/>
    <w:sectPr w:rsidR="00F3538E" w:rsidRPr="006E1507" w:rsidSect="005A1B10">
      <w:headerReference w:type="default" r:id="rId8"/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9FB52" w14:textId="77777777" w:rsidR="007A408F" w:rsidRDefault="007A408F" w:rsidP="0068194B">
      <w:r>
        <w:separator/>
      </w:r>
    </w:p>
    <w:p w14:paraId="067B5567" w14:textId="77777777" w:rsidR="007A408F" w:rsidRDefault="007A408F"/>
    <w:p w14:paraId="44881760" w14:textId="77777777" w:rsidR="007A408F" w:rsidRDefault="007A408F"/>
  </w:endnote>
  <w:endnote w:type="continuationSeparator" w:id="0">
    <w:p w14:paraId="6FDE383F" w14:textId="77777777" w:rsidR="007A408F" w:rsidRDefault="007A408F" w:rsidP="0068194B">
      <w:r>
        <w:continuationSeparator/>
      </w:r>
    </w:p>
    <w:p w14:paraId="3B20ABCB" w14:textId="77777777" w:rsidR="007A408F" w:rsidRDefault="007A408F"/>
    <w:p w14:paraId="6F6B5B97" w14:textId="77777777" w:rsidR="007A408F" w:rsidRDefault="007A40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D1B7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20BAF" w14:textId="77777777" w:rsidR="007A408F" w:rsidRDefault="007A408F" w:rsidP="0068194B">
      <w:r>
        <w:separator/>
      </w:r>
    </w:p>
    <w:p w14:paraId="72D74224" w14:textId="77777777" w:rsidR="007A408F" w:rsidRDefault="007A408F"/>
    <w:p w14:paraId="47114BCD" w14:textId="77777777" w:rsidR="007A408F" w:rsidRDefault="007A408F"/>
  </w:footnote>
  <w:footnote w:type="continuationSeparator" w:id="0">
    <w:p w14:paraId="7507D8B3" w14:textId="77777777" w:rsidR="007A408F" w:rsidRDefault="007A408F" w:rsidP="0068194B">
      <w:r>
        <w:continuationSeparator/>
      </w:r>
    </w:p>
    <w:p w14:paraId="49114D54" w14:textId="77777777" w:rsidR="007A408F" w:rsidRDefault="007A408F"/>
    <w:p w14:paraId="37D0648F" w14:textId="77777777" w:rsidR="007A408F" w:rsidRDefault="007A40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4368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981CE9" w14:textId="4BF7B6FD" w:rsidR="00F3538E" w:rsidRDefault="00F3538E">
        <w:pPr>
          <w:pStyle w:val="Header"/>
          <w:jc w:val="right"/>
        </w:pPr>
        <w:r>
          <w:t xml:space="preserve">Dave </w:t>
        </w:r>
        <w:proofErr w:type="spellStart"/>
        <w:r>
          <w:t>Bonson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125F76" w14:textId="77777777" w:rsidR="00F3538E" w:rsidRDefault="00F353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417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FEEFDF" wp14:editId="75452E8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C580A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D15BBA"/>
    <w:multiLevelType w:val="hybridMultilevel"/>
    <w:tmpl w:val="62E2E49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27B050F1"/>
    <w:multiLevelType w:val="hybridMultilevel"/>
    <w:tmpl w:val="03A63686"/>
    <w:lvl w:ilvl="0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13" w15:restartNumberingAfterBreak="0">
    <w:nsid w:val="2A606669"/>
    <w:multiLevelType w:val="hybridMultilevel"/>
    <w:tmpl w:val="1C4A96DE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EC60225"/>
    <w:multiLevelType w:val="hybridMultilevel"/>
    <w:tmpl w:val="CE7295A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440D7499"/>
    <w:multiLevelType w:val="hybridMultilevel"/>
    <w:tmpl w:val="E966764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80D24FE"/>
    <w:multiLevelType w:val="multilevel"/>
    <w:tmpl w:val="D7AC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E034E"/>
    <w:multiLevelType w:val="hybridMultilevel"/>
    <w:tmpl w:val="06A8CB5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2"/>
  </w:num>
  <w:num w:numId="17">
    <w:abstractNumId w:val="11"/>
  </w:num>
  <w:num w:numId="18">
    <w:abstractNumId w:val="15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F3"/>
    <w:rsid w:val="000001EF"/>
    <w:rsid w:val="00007322"/>
    <w:rsid w:val="00007728"/>
    <w:rsid w:val="000111A6"/>
    <w:rsid w:val="00024584"/>
    <w:rsid w:val="00024730"/>
    <w:rsid w:val="00055E95"/>
    <w:rsid w:val="0007021F"/>
    <w:rsid w:val="00092831"/>
    <w:rsid w:val="000B2BA5"/>
    <w:rsid w:val="000F2F8C"/>
    <w:rsid w:val="0010006E"/>
    <w:rsid w:val="001045A8"/>
    <w:rsid w:val="00104EE3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6E6B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2B46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96A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3CF3"/>
    <w:rsid w:val="005A6850"/>
    <w:rsid w:val="005B1B1B"/>
    <w:rsid w:val="005C5932"/>
    <w:rsid w:val="005C6ECC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40CC"/>
    <w:rsid w:val="007273B7"/>
    <w:rsid w:val="00732EAD"/>
    <w:rsid w:val="00733E0A"/>
    <w:rsid w:val="0074403D"/>
    <w:rsid w:val="00746D44"/>
    <w:rsid w:val="007538DC"/>
    <w:rsid w:val="00757803"/>
    <w:rsid w:val="0079206B"/>
    <w:rsid w:val="00796076"/>
    <w:rsid w:val="007A408F"/>
    <w:rsid w:val="007C0566"/>
    <w:rsid w:val="007C606B"/>
    <w:rsid w:val="007E6A61"/>
    <w:rsid w:val="00801140"/>
    <w:rsid w:val="00803404"/>
    <w:rsid w:val="0083172E"/>
    <w:rsid w:val="00834955"/>
    <w:rsid w:val="00855B59"/>
    <w:rsid w:val="00857CE1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39DF"/>
    <w:rsid w:val="0098506E"/>
    <w:rsid w:val="00985756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1ED"/>
    <w:rsid w:val="00A615E1"/>
    <w:rsid w:val="00A755E8"/>
    <w:rsid w:val="00A93A5D"/>
    <w:rsid w:val="00A9532C"/>
    <w:rsid w:val="00AB32F8"/>
    <w:rsid w:val="00AB610B"/>
    <w:rsid w:val="00AD360E"/>
    <w:rsid w:val="00AD40FB"/>
    <w:rsid w:val="00AD782D"/>
    <w:rsid w:val="00AE7650"/>
    <w:rsid w:val="00B10EBE"/>
    <w:rsid w:val="00B10FC1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F61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068"/>
    <w:rsid w:val="00D9521A"/>
    <w:rsid w:val="00DA3914"/>
    <w:rsid w:val="00DA59AA"/>
    <w:rsid w:val="00DB284E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1645"/>
    <w:rsid w:val="00E362DB"/>
    <w:rsid w:val="00E55B6D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0240"/>
    <w:rsid w:val="00EE2CA8"/>
    <w:rsid w:val="00EF17E8"/>
    <w:rsid w:val="00EF51D9"/>
    <w:rsid w:val="00F130DD"/>
    <w:rsid w:val="00F24884"/>
    <w:rsid w:val="00F3155B"/>
    <w:rsid w:val="00F3538E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5BC1"/>
    <w:rsid w:val="00FC6AEA"/>
    <w:rsid w:val="00FD3D13"/>
    <w:rsid w:val="00FE1F30"/>
    <w:rsid w:val="00FE55A2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D8DFB"/>
  <w15:chartTrackingRefBased/>
  <w15:docId w15:val="{4B5B57DD-F82C-4654-B662-4B2AC210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E0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ocbonson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781B692FD44D9398939579CD73F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E3D1-3BC6-46F4-92C2-656124445F46}"/>
      </w:docPartPr>
      <w:docPartBody>
        <w:p w:rsidR="003433DA" w:rsidRDefault="00251475" w:rsidP="00251475">
          <w:pPr>
            <w:pStyle w:val="BE781B692FD44D9398939579CD73FEC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86"/>
    <w:rsid w:val="0004686D"/>
    <w:rsid w:val="00207803"/>
    <w:rsid w:val="00251475"/>
    <w:rsid w:val="003433DA"/>
    <w:rsid w:val="00872386"/>
    <w:rsid w:val="00AE01EE"/>
    <w:rsid w:val="00C0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A2BE47745947FB968DABE0CE2B9F5C">
    <w:name w:val="E1A2BE47745947FB968DABE0CE2B9F5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6D883DD587840F08EC1622D57F29CAA">
    <w:name w:val="16D883DD587840F08EC1622D57F29CAA"/>
  </w:style>
  <w:style w:type="paragraph" w:customStyle="1" w:styleId="2989877B09EE40568DD210F96D32603F">
    <w:name w:val="2989877B09EE40568DD210F96D32603F"/>
  </w:style>
  <w:style w:type="paragraph" w:customStyle="1" w:styleId="FCBEC55C187C44F183A44CCA6300F9D1">
    <w:name w:val="FCBEC55C187C44F183A44CCA6300F9D1"/>
  </w:style>
  <w:style w:type="paragraph" w:customStyle="1" w:styleId="53929BC41EDC455A90EF9843E60F26D7">
    <w:name w:val="53929BC41EDC455A90EF9843E60F26D7"/>
  </w:style>
  <w:style w:type="paragraph" w:customStyle="1" w:styleId="1898DF5DFDBA467E8070E75B854440AD">
    <w:name w:val="1898DF5DFDBA467E8070E75B854440AD"/>
  </w:style>
  <w:style w:type="paragraph" w:customStyle="1" w:styleId="A5707271CEDC4E04A80D72EF2BC01459">
    <w:name w:val="A5707271CEDC4E04A80D72EF2BC01459"/>
  </w:style>
  <w:style w:type="paragraph" w:customStyle="1" w:styleId="BB23ED0275F64743952641E39ED7A548">
    <w:name w:val="BB23ED0275F64743952641E39ED7A548"/>
  </w:style>
  <w:style w:type="paragraph" w:customStyle="1" w:styleId="34CC2177D79C48EF8A4ED6A4C05691A3">
    <w:name w:val="34CC2177D79C48EF8A4ED6A4C05691A3"/>
  </w:style>
  <w:style w:type="paragraph" w:customStyle="1" w:styleId="32E58D61D3FC4B1DA8AA4E5CFF46154F">
    <w:name w:val="32E58D61D3FC4B1DA8AA4E5CFF46154F"/>
  </w:style>
  <w:style w:type="paragraph" w:customStyle="1" w:styleId="0EA798E1373548B39D6281F9F5CFAD45">
    <w:name w:val="0EA798E1373548B39D6281F9F5CFAD45"/>
  </w:style>
  <w:style w:type="paragraph" w:customStyle="1" w:styleId="FAEE046AFFCF4B789A3990359AF670E6">
    <w:name w:val="FAEE046AFFCF4B789A3990359AF670E6"/>
  </w:style>
  <w:style w:type="paragraph" w:customStyle="1" w:styleId="4E205807699E490598243EB0869F70D6">
    <w:name w:val="4E205807699E490598243EB0869F70D6"/>
  </w:style>
  <w:style w:type="paragraph" w:customStyle="1" w:styleId="1B7CA9A1F2C64C52B7ED143FDA4AEC40">
    <w:name w:val="1B7CA9A1F2C64C52B7ED143FDA4AEC40"/>
  </w:style>
  <w:style w:type="paragraph" w:customStyle="1" w:styleId="220DAC1F95C140C2A46E8D904315B59D">
    <w:name w:val="220DAC1F95C140C2A46E8D904315B59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EF36D4C91FE47ABB50D726F4929F843">
    <w:name w:val="AEF36D4C91FE47ABB50D726F4929F843"/>
  </w:style>
  <w:style w:type="paragraph" w:customStyle="1" w:styleId="75A6D102BE8D41ED80758B2683B06CAC">
    <w:name w:val="75A6D102BE8D41ED80758B2683B06CAC"/>
  </w:style>
  <w:style w:type="paragraph" w:customStyle="1" w:styleId="6721D02032FB4233A91644C0714D45DE">
    <w:name w:val="6721D02032FB4233A91644C0714D45DE"/>
  </w:style>
  <w:style w:type="paragraph" w:customStyle="1" w:styleId="D078222F23EC4394B95F4E126D5EFEE6">
    <w:name w:val="D078222F23EC4394B95F4E126D5EFEE6"/>
  </w:style>
  <w:style w:type="paragraph" w:customStyle="1" w:styleId="C9CFAD6B5DB944E88B7B52CD00ED9159">
    <w:name w:val="C9CFAD6B5DB944E88B7B52CD00ED9159"/>
  </w:style>
  <w:style w:type="paragraph" w:customStyle="1" w:styleId="D0CB818A9BB24EEE875DC571D92C6F49">
    <w:name w:val="D0CB818A9BB24EEE875DC571D92C6F49"/>
  </w:style>
  <w:style w:type="paragraph" w:customStyle="1" w:styleId="B679E0A9195042B48D256569C4BDB279">
    <w:name w:val="B679E0A9195042B48D256569C4BDB279"/>
  </w:style>
  <w:style w:type="paragraph" w:customStyle="1" w:styleId="2C294D8EE117488AB06A3189B7DAB736">
    <w:name w:val="2C294D8EE117488AB06A3189B7DAB736"/>
  </w:style>
  <w:style w:type="paragraph" w:customStyle="1" w:styleId="03A8CAD9732042F896F1D5E9A20B206A">
    <w:name w:val="03A8CAD9732042F896F1D5E9A20B206A"/>
  </w:style>
  <w:style w:type="paragraph" w:customStyle="1" w:styleId="CD47C53C9872494C8BFF37C3638F0685">
    <w:name w:val="CD47C53C9872494C8BFF37C3638F0685"/>
  </w:style>
  <w:style w:type="paragraph" w:customStyle="1" w:styleId="81A3F852B83247DAB1ED57D3630AC512">
    <w:name w:val="81A3F852B83247DAB1ED57D3630AC512"/>
  </w:style>
  <w:style w:type="paragraph" w:customStyle="1" w:styleId="B7CF46310A604CE5A7B6960D681D7D1C">
    <w:name w:val="B7CF46310A604CE5A7B6960D681D7D1C"/>
  </w:style>
  <w:style w:type="paragraph" w:customStyle="1" w:styleId="550C6430587E4931B23D6E39832C4F94">
    <w:name w:val="550C6430587E4931B23D6E39832C4F94"/>
  </w:style>
  <w:style w:type="paragraph" w:customStyle="1" w:styleId="954605EAEC034A38B10D77416C6F60EF">
    <w:name w:val="954605EAEC034A38B10D77416C6F60EF"/>
  </w:style>
  <w:style w:type="paragraph" w:customStyle="1" w:styleId="138F2AFD15604639B9DD6535A1F917D5">
    <w:name w:val="138F2AFD15604639B9DD6535A1F917D5"/>
  </w:style>
  <w:style w:type="paragraph" w:customStyle="1" w:styleId="940C14AF8B714098B8A2D6853EB838B0">
    <w:name w:val="940C14AF8B714098B8A2D6853EB838B0"/>
  </w:style>
  <w:style w:type="paragraph" w:customStyle="1" w:styleId="19F7C366F0CF4741AB0E4CC6D7E2B3AE">
    <w:name w:val="19F7C366F0CF4741AB0E4CC6D7E2B3AE"/>
  </w:style>
  <w:style w:type="paragraph" w:customStyle="1" w:styleId="259B066AA9954EC0864F4FABFF1348EC">
    <w:name w:val="259B066AA9954EC0864F4FABFF1348EC"/>
  </w:style>
  <w:style w:type="paragraph" w:customStyle="1" w:styleId="15DD5D7E19FA4E91BD20CF9483DD878D">
    <w:name w:val="15DD5D7E19FA4E91BD20CF9483DD878D"/>
  </w:style>
  <w:style w:type="paragraph" w:customStyle="1" w:styleId="18F5E9C41B4E42AD81368F6B1E8C8EB5">
    <w:name w:val="18F5E9C41B4E42AD81368F6B1E8C8EB5"/>
  </w:style>
  <w:style w:type="paragraph" w:customStyle="1" w:styleId="35AF87D8EDC74E3FB5B7B94D9C4376B7">
    <w:name w:val="35AF87D8EDC74E3FB5B7B94D9C4376B7"/>
  </w:style>
  <w:style w:type="paragraph" w:customStyle="1" w:styleId="B36377A752FF479B8DFE30879C9858A3">
    <w:name w:val="B36377A752FF479B8DFE30879C9858A3"/>
  </w:style>
  <w:style w:type="paragraph" w:customStyle="1" w:styleId="86CF21A67269439A9CEDFC77FFFE9470">
    <w:name w:val="86CF21A67269439A9CEDFC77FFFE9470"/>
  </w:style>
  <w:style w:type="paragraph" w:customStyle="1" w:styleId="4B4C5F2AAD2446BCB321ADF63BBF3AF2">
    <w:name w:val="4B4C5F2AAD2446BCB321ADF63BBF3AF2"/>
  </w:style>
  <w:style w:type="paragraph" w:customStyle="1" w:styleId="9674352E8FA84B82AE70817204CC174E">
    <w:name w:val="9674352E8FA84B82AE70817204CC174E"/>
  </w:style>
  <w:style w:type="paragraph" w:customStyle="1" w:styleId="0D0E995FCFBA4D4BB9310546E2F554DB">
    <w:name w:val="0D0E995FCFBA4D4BB9310546E2F554DB"/>
  </w:style>
  <w:style w:type="paragraph" w:customStyle="1" w:styleId="BE781B692FD44D9398939579CD73FECE">
    <w:name w:val="BE781B692FD44D9398939579CD73FECE"/>
    <w:rsid w:val="00251475"/>
  </w:style>
  <w:style w:type="paragraph" w:customStyle="1" w:styleId="81065B30C9B645CCA66CB1F0CDF4FC43">
    <w:name w:val="81065B30C9B645CCA66CB1F0CDF4FC43"/>
    <w:rsid w:val="00251475"/>
  </w:style>
  <w:style w:type="paragraph" w:customStyle="1" w:styleId="C47246CEBA184691911EBF415C7A9FD0">
    <w:name w:val="C47246CEBA184691911EBF415C7A9FD0"/>
    <w:rsid w:val="00251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50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docbonson@gmail.com</cp:lastModifiedBy>
  <cp:revision>1</cp:revision>
  <dcterms:created xsi:type="dcterms:W3CDTF">2020-07-04T02:19:00Z</dcterms:created>
  <dcterms:modified xsi:type="dcterms:W3CDTF">2020-10-13T21:07:00Z</dcterms:modified>
  <cp:category/>
</cp:coreProperties>
</file>